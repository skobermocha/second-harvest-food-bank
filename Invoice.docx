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5040"/>
        <w:gridCol w:w="5040"/>
      </w:tblGrid>
      <w:tr w:rsidR="00366FAF">
        <w:tc>
          <w:tcPr>
            <w:tcW w:w="2500" w:type="pct"/>
            <w:shd w:val="clear" w:color="auto" w:fill="7E97AD" w:themeFill="accent1"/>
            <w:vAlign w:val="center"/>
          </w:tcPr>
          <w:p w:rsidR="00366FAF" w:rsidRDefault="005F39AB" w:rsidP="00051815">
            <w:pPr>
              <w:pStyle w:val="Title"/>
            </w:pPr>
            <w:r>
              <w:t xml:space="preserve">Invoice </w:t>
            </w:r>
          </w:p>
        </w:tc>
        <w:sdt>
          <w:sdtPr>
            <w:id w:val="715166947"/>
            <w:placeholder>
              <w:docPart w:val="61F20C40939248278E0FF72869BF66C9"/>
            </w:placeholder>
            <w:date w:fullDate="2015-09-1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shd w:val="clear" w:color="auto" w:fill="7E97AD" w:themeFill="accent1"/>
                <w:vAlign w:val="center"/>
              </w:tcPr>
              <w:p w:rsidR="00366FAF" w:rsidRDefault="00051815">
                <w:pPr>
                  <w:pStyle w:val="Title"/>
                  <w:jc w:val="right"/>
                </w:pPr>
                <w:r>
                  <w:t>9.16.2015</w:t>
                </w:r>
              </w:p>
            </w:tc>
          </w:sdtContent>
        </w:sdt>
      </w:tr>
    </w:tbl>
    <w:p w:rsidR="00366FAF" w:rsidRDefault="00366FAF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366FAF"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366FAF" w:rsidRDefault="005F39AB">
            <w:pPr>
              <w:pStyle w:val="TableHeading"/>
            </w:pPr>
            <w:r>
              <w:t>Bill To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366FAF" w:rsidRDefault="00366FAF">
            <w:pPr>
              <w:pStyle w:val="TableHeading"/>
            </w:pP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:rsidR="00366FAF" w:rsidRDefault="005F39AB">
            <w:pPr>
              <w:pStyle w:val="TableHeading"/>
            </w:pPr>
            <w:r>
              <w:t>Instructions</w:t>
            </w:r>
          </w:p>
        </w:tc>
      </w:tr>
      <w:tr w:rsidR="00366FAF">
        <w:tc>
          <w:tcPr>
            <w:tcW w:w="1250" w:type="pct"/>
            <w:tcBorders>
              <w:top w:val="single" w:sz="4" w:space="0" w:color="7E97AD" w:themeColor="accent1"/>
            </w:tcBorders>
          </w:tcPr>
          <w:p w:rsidR="00366FAF" w:rsidRDefault="00051815">
            <w:bookmarkStart w:id="0" w:name="_GoBack"/>
            <w:r>
              <w:t>S</w:t>
            </w:r>
            <w:bookmarkEnd w:id="0"/>
            <w:r>
              <w:t>econd Harvest Food Bank</w:t>
            </w:r>
            <w:r w:rsidR="005F39AB">
              <w:br/>
            </w:r>
            <w:r>
              <w:t>704 E Industrial Park Dr.</w:t>
            </w:r>
            <w:r w:rsidR="005F39AB">
              <w:br/>
            </w:r>
            <w:r>
              <w:t>Manteca, CA 95377</w:t>
            </w:r>
          </w:p>
          <w:p w:rsidR="00366FAF" w:rsidRDefault="00366FAF"/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:rsidR="00366FAF" w:rsidRDefault="00366FAF" w:rsidP="00051815"/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p w:rsidR="00366FAF" w:rsidRDefault="00051815" w:rsidP="00051815">
            <w:r>
              <w:t>Due Upon Receipt</w:t>
            </w:r>
          </w:p>
        </w:tc>
      </w:tr>
    </w:tbl>
    <w:p w:rsidR="00366FAF" w:rsidRDefault="00366FA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2016"/>
        <w:gridCol w:w="4032"/>
        <w:gridCol w:w="2016"/>
        <w:gridCol w:w="2016"/>
      </w:tblGrid>
      <w:tr w:rsidR="00366FAF" w:rsidTr="00366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366FAF" w:rsidRDefault="005F39AB">
            <w:r>
              <w:t>Quantity</w:t>
            </w:r>
          </w:p>
        </w:tc>
        <w:tc>
          <w:tcPr>
            <w:tcW w:w="2000" w:type="pct"/>
          </w:tcPr>
          <w:p w:rsidR="00366FAF" w:rsidRDefault="005F39AB">
            <w:r>
              <w:t>Description</w:t>
            </w:r>
          </w:p>
        </w:tc>
        <w:tc>
          <w:tcPr>
            <w:tcW w:w="1000" w:type="pct"/>
          </w:tcPr>
          <w:p w:rsidR="00366FAF" w:rsidRDefault="005F39AB">
            <w:pPr>
              <w:jc w:val="right"/>
            </w:pPr>
            <w:r>
              <w:t>Unit Price</w:t>
            </w:r>
          </w:p>
        </w:tc>
        <w:tc>
          <w:tcPr>
            <w:tcW w:w="1000" w:type="pct"/>
          </w:tcPr>
          <w:p w:rsidR="00366FAF" w:rsidRDefault="005F39AB">
            <w:pPr>
              <w:jc w:val="right"/>
            </w:pPr>
            <w:r>
              <w:t>Total</w:t>
            </w:r>
          </w:p>
        </w:tc>
      </w:tr>
      <w:tr w:rsidR="00366FAF" w:rsidTr="00366FAF">
        <w:tc>
          <w:tcPr>
            <w:tcW w:w="1000" w:type="pct"/>
          </w:tcPr>
          <w:p w:rsidR="00366FAF" w:rsidRDefault="00051815">
            <w:r>
              <w:t>42</w:t>
            </w:r>
            <w:r w:rsidR="007C25E5">
              <w:t xml:space="preserve"> Hours Worked</w:t>
            </w:r>
          </w:p>
        </w:tc>
        <w:tc>
          <w:tcPr>
            <w:tcW w:w="2000" w:type="pct"/>
          </w:tcPr>
          <w:p w:rsidR="00366FAF" w:rsidRDefault="00051815">
            <w:r>
              <w:t>The Pantry App</w:t>
            </w:r>
          </w:p>
        </w:tc>
        <w:tc>
          <w:tcPr>
            <w:tcW w:w="1000" w:type="pct"/>
          </w:tcPr>
          <w:p w:rsidR="00366FAF" w:rsidRDefault="00051815" w:rsidP="00051815">
            <w:pPr>
              <w:jc w:val="right"/>
            </w:pPr>
            <w:r>
              <w:t>$75</w:t>
            </w:r>
          </w:p>
        </w:tc>
        <w:tc>
          <w:tcPr>
            <w:tcW w:w="1000" w:type="pct"/>
          </w:tcPr>
          <w:p w:rsidR="00366FAF" w:rsidRDefault="00051815" w:rsidP="00051815">
            <w:pPr>
              <w:jc w:val="right"/>
            </w:pPr>
            <w:r>
              <w:t>$3150</w:t>
            </w:r>
          </w:p>
        </w:tc>
      </w:tr>
      <w:tr w:rsidR="00366FAF" w:rsidTr="00366FAF">
        <w:tc>
          <w:tcPr>
            <w:tcW w:w="1000" w:type="pct"/>
          </w:tcPr>
          <w:p w:rsidR="00366FAF" w:rsidRDefault="00366FAF"/>
        </w:tc>
        <w:tc>
          <w:tcPr>
            <w:tcW w:w="2000" w:type="pct"/>
          </w:tcPr>
          <w:p w:rsidR="00366FAF" w:rsidRDefault="00366FAF"/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</w:tr>
      <w:tr w:rsidR="00366FAF" w:rsidTr="00366FAF">
        <w:tc>
          <w:tcPr>
            <w:tcW w:w="1000" w:type="pct"/>
          </w:tcPr>
          <w:p w:rsidR="00366FAF" w:rsidRDefault="00366FAF"/>
        </w:tc>
        <w:tc>
          <w:tcPr>
            <w:tcW w:w="2000" w:type="pct"/>
          </w:tcPr>
          <w:p w:rsidR="00366FAF" w:rsidRDefault="007C25E5">
            <w:r>
              <w:t>Price Not to exceed $2000</w:t>
            </w:r>
          </w:p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  <w:tc>
          <w:tcPr>
            <w:tcW w:w="1000" w:type="pct"/>
          </w:tcPr>
          <w:p w:rsidR="00366FAF" w:rsidRDefault="007C25E5">
            <w:pPr>
              <w:jc w:val="right"/>
            </w:pPr>
            <w:r>
              <w:t>-$1150</w:t>
            </w:r>
          </w:p>
        </w:tc>
      </w:tr>
      <w:tr w:rsidR="00366FAF" w:rsidTr="00366FAF">
        <w:tc>
          <w:tcPr>
            <w:tcW w:w="1000" w:type="pct"/>
          </w:tcPr>
          <w:p w:rsidR="00366FAF" w:rsidRDefault="00366FAF"/>
        </w:tc>
        <w:tc>
          <w:tcPr>
            <w:tcW w:w="2000" w:type="pct"/>
          </w:tcPr>
          <w:p w:rsidR="00366FAF" w:rsidRDefault="00366FAF"/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</w:tr>
      <w:tr w:rsidR="00366FAF" w:rsidTr="00366FAF">
        <w:tc>
          <w:tcPr>
            <w:tcW w:w="1000" w:type="pct"/>
          </w:tcPr>
          <w:p w:rsidR="00366FAF" w:rsidRDefault="00366FAF"/>
        </w:tc>
        <w:tc>
          <w:tcPr>
            <w:tcW w:w="2000" w:type="pct"/>
          </w:tcPr>
          <w:p w:rsidR="00366FAF" w:rsidRDefault="00366FAF"/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</w:tr>
      <w:tr w:rsidR="00366FAF" w:rsidTr="00366FAF">
        <w:tc>
          <w:tcPr>
            <w:tcW w:w="1000" w:type="pct"/>
          </w:tcPr>
          <w:p w:rsidR="00366FAF" w:rsidRDefault="00366FAF"/>
        </w:tc>
        <w:tc>
          <w:tcPr>
            <w:tcW w:w="2000" w:type="pct"/>
          </w:tcPr>
          <w:p w:rsidR="00366FAF" w:rsidRDefault="00366FAF"/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</w:tr>
      <w:tr w:rsidR="00366FAF" w:rsidTr="00366FAF">
        <w:tc>
          <w:tcPr>
            <w:tcW w:w="1000" w:type="pct"/>
          </w:tcPr>
          <w:p w:rsidR="00366FAF" w:rsidRDefault="00366FAF"/>
        </w:tc>
        <w:tc>
          <w:tcPr>
            <w:tcW w:w="2000" w:type="pct"/>
          </w:tcPr>
          <w:p w:rsidR="00366FAF" w:rsidRDefault="00366FAF"/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</w:tr>
      <w:tr w:rsidR="00366FAF" w:rsidTr="00366FAF">
        <w:tc>
          <w:tcPr>
            <w:tcW w:w="1000" w:type="pct"/>
          </w:tcPr>
          <w:p w:rsidR="00366FAF" w:rsidRDefault="00366FAF"/>
        </w:tc>
        <w:tc>
          <w:tcPr>
            <w:tcW w:w="2000" w:type="pct"/>
          </w:tcPr>
          <w:p w:rsidR="00366FAF" w:rsidRDefault="00366FAF"/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</w:tr>
      <w:tr w:rsidR="00366FAF" w:rsidTr="00366FAF">
        <w:tc>
          <w:tcPr>
            <w:tcW w:w="1000" w:type="pct"/>
          </w:tcPr>
          <w:p w:rsidR="00366FAF" w:rsidRDefault="00366FAF"/>
        </w:tc>
        <w:tc>
          <w:tcPr>
            <w:tcW w:w="2000" w:type="pct"/>
          </w:tcPr>
          <w:p w:rsidR="00366FAF" w:rsidRDefault="00366FAF"/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</w:tr>
      <w:tr w:rsidR="00366FAF" w:rsidTr="00366F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366FAF" w:rsidRDefault="00366FAF"/>
        </w:tc>
        <w:tc>
          <w:tcPr>
            <w:tcW w:w="2000" w:type="pct"/>
          </w:tcPr>
          <w:p w:rsidR="00366FAF" w:rsidRDefault="00366FAF"/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  <w:tc>
          <w:tcPr>
            <w:tcW w:w="1000" w:type="pct"/>
          </w:tcPr>
          <w:p w:rsidR="00366FAF" w:rsidRDefault="00366FAF">
            <w:pPr>
              <w:jc w:val="right"/>
            </w:pPr>
          </w:p>
        </w:tc>
      </w:tr>
    </w:tbl>
    <w:p w:rsidR="00366FAF" w:rsidRDefault="00366FAF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366FAF" w:rsidTr="00366FAF">
        <w:trPr>
          <w:jc w:val="right"/>
        </w:trPr>
        <w:tc>
          <w:tcPr>
            <w:tcW w:w="3000" w:type="pct"/>
          </w:tcPr>
          <w:p w:rsidR="00366FAF" w:rsidRDefault="005F39AB">
            <w:pPr>
              <w:pStyle w:val="TableHeading"/>
            </w:pPr>
            <w:r>
              <w:t>Subtotal</w:t>
            </w:r>
          </w:p>
        </w:tc>
        <w:tc>
          <w:tcPr>
            <w:tcW w:w="2000" w:type="pct"/>
          </w:tcPr>
          <w:p w:rsidR="00366FAF" w:rsidRDefault="007C25E5">
            <w:pPr>
              <w:jc w:val="right"/>
            </w:pPr>
            <w:r>
              <w:t>$2000</w:t>
            </w:r>
          </w:p>
        </w:tc>
      </w:tr>
      <w:tr w:rsidR="00366FAF" w:rsidTr="00366FAF">
        <w:trPr>
          <w:jc w:val="right"/>
        </w:trPr>
        <w:tc>
          <w:tcPr>
            <w:tcW w:w="3000" w:type="pct"/>
          </w:tcPr>
          <w:p w:rsidR="00366FAF" w:rsidRDefault="005F39AB">
            <w:pPr>
              <w:pStyle w:val="TableHeading"/>
            </w:pPr>
            <w:r>
              <w:t>Sales Tax</w:t>
            </w:r>
          </w:p>
        </w:tc>
        <w:tc>
          <w:tcPr>
            <w:tcW w:w="2000" w:type="pct"/>
          </w:tcPr>
          <w:p w:rsidR="00366FAF" w:rsidRDefault="007C25E5">
            <w:pPr>
              <w:jc w:val="right"/>
            </w:pPr>
            <w:r>
              <w:t>$0</w:t>
            </w:r>
          </w:p>
        </w:tc>
      </w:tr>
      <w:tr w:rsidR="00366FAF" w:rsidTr="00366FAF">
        <w:trPr>
          <w:jc w:val="right"/>
        </w:trPr>
        <w:tc>
          <w:tcPr>
            <w:tcW w:w="3000" w:type="pct"/>
            <w:tcBorders>
              <w:bottom w:val="single" w:sz="4" w:space="0" w:color="A6A6A6" w:themeColor="background1" w:themeShade="A6"/>
            </w:tcBorders>
          </w:tcPr>
          <w:p w:rsidR="00366FAF" w:rsidRDefault="005F39AB">
            <w:pPr>
              <w:pStyle w:val="TableHeading"/>
            </w:pPr>
            <w:r>
              <w:t>Shipping &amp; Handling</w:t>
            </w:r>
          </w:p>
        </w:tc>
        <w:tc>
          <w:tcPr>
            <w:tcW w:w="2000" w:type="pct"/>
            <w:tcBorders>
              <w:bottom w:val="single" w:sz="4" w:space="0" w:color="A6A6A6" w:themeColor="background1" w:themeShade="A6"/>
            </w:tcBorders>
          </w:tcPr>
          <w:p w:rsidR="00366FAF" w:rsidRDefault="007C25E5">
            <w:pPr>
              <w:jc w:val="right"/>
            </w:pPr>
            <w:r>
              <w:t>$0</w:t>
            </w:r>
          </w:p>
        </w:tc>
      </w:tr>
      <w:tr w:rsidR="00366FAF" w:rsidTr="00366FAF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366FAF" w:rsidRDefault="005F39AB">
            <w:pPr>
              <w:pStyle w:val="TableHeading"/>
              <w:rPr>
                <w:rStyle w:val="Strong"/>
              </w:rPr>
            </w:pPr>
            <w:r>
              <w:rPr>
                <w:rStyle w:val="Strong"/>
              </w:rPr>
              <w:t xml:space="preserve">Total Due By </w:t>
            </w:r>
            <w:sdt>
              <w:sdtPr>
                <w:rPr>
                  <w:rStyle w:val="Strong"/>
                </w:rPr>
                <w:id w:val="683252816"/>
                <w:placeholder>
                  <w:docPart w:val="38D5FD2C71324B31A1D2378CD4D01728"/>
                </w:placeholder>
                <w:date w:fullDate="2015-09-16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rong"/>
                </w:rPr>
              </w:sdtEndPr>
              <w:sdtContent>
                <w:r w:rsidR="007C25E5">
                  <w:rPr>
                    <w:rStyle w:val="Strong"/>
                  </w:rPr>
                  <w:t>9.16.2015</w:t>
                </w:r>
              </w:sdtContent>
            </w:sdt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366FAF" w:rsidRDefault="007C25E5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>$2000</w:t>
            </w:r>
          </w:p>
        </w:tc>
      </w:tr>
      <w:tr w:rsidR="00366FAF" w:rsidTr="00366FAF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366FAF" w:rsidRDefault="005F39AB">
            <w:pPr>
              <w:pStyle w:val="Closing"/>
            </w:pPr>
            <w:r>
              <w:t>Thank you for your business!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366FAF" w:rsidRDefault="00366FAF"/>
        </w:tc>
      </w:tr>
    </w:tbl>
    <w:p w:rsidR="00366FAF" w:rsidRDefault="00366FAF"/>
    <w:sectPr w:rsidR="00366FAF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9AB" w:rsidRDefault="005F39AB">
      <w:pPr>
        <w:spacing w:before="0" w:after="0"/>
      </w:pPr>
      <w:r>
        <w:separator/>
      </w:r>
    </w:p>
  </w:endnote>
  <w:endnote w:type="continuationSeparator" w:id="0">
    <w:p w:rsidR="005F39AB" w:rsidRDefault="005F39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FAF" w:rsidRDefault="005F39A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9AB" w:rsidRDefault="005F39AB">
      <w:pPr>
        <w:spacing w:before="0" w:after="0"/>
      </w:pPr>
      <w:r>
        <w:separator/>
      </w:r>
    </w:p>
  </w:footnote>
  <w:footnote w:type="continuationSeparator" w:id="0">
    <w:p w:rsidR="005F39AB" w:rsidRDefault="005F39A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Click icon at right to replace logo"/>
      <w:tag w:val="Click icon at right to replace logo"/>
      <w:id w:val="1289931334"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366FAF" w:rsidRDefault="005F39AB">
        <w:pPr>
          <w:pStyle w:val="Header"/>
        </w:pPr>
        <w:r>
          <w:rPr>
            <w:noProof/>
          </w:rPr>
          <w:drawing>
            <wp:inline distT="0" distB="0" distL="0" distR="0">
              <wp:extent cx="914397" cy="284203"/>
              <wp:effectExtent l="0" t="0" r="635" b="1905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397" cy="2842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5043"/>
      <w:gridCol w:w="5037"/>
    </w:tblGrid>
    <w:tr w:rsidR="00366FAF">
      <w:tc>
        <w:tcPr>
          <w:tcW w:w="5148" w:type="dxa"/>
        </w:tcPr>
        <w:p w:rsidR="00366FAF" w:rsidRDefault="00051815">
          <w:r>
            <w:t>Jeremiah Ellis</w:t>
          </w:r>
        </w:p>
        <w:p w:rsidR="00366FAF" w:rsidRDefault="00051815">
          <w:r>
            <w:t>326 W. Milgeo Ave</w:t>
          </w:r>
        </w:p>
        <w:p w:rsidR="00366FAF" w:rsidRDefault="005F39AB" w:rsidP="00051815">
          <w:r>
            <w:rPr>
              <w:rStyle w:val="Strong"/>
            </w:rPr>
            <w:t>Tel</w:t>
          </w:r>
          <w:r>
            <w:t xml:space="preserve"> </w:t>
          </w:r>
          <w:r w:rsidR="00051815">
            <w:t>209.765.4716</w:t>
          </w:r>
          <w:r>
            <w:t xml:space="preserve">  </w:t>
          </w:r>
          <w:r w:rsidR="00051815">
            <w:rPr>
              <w:rStyle w:val="Strong"/>
            </w:rPr>
            <w:t>Email</w:t>
          </w:r>
          <w:r>
            <w:t xml:space="preserve"> </w:t>
          </w:r>
          <w:r w:rsidR="00051815">
            <w:t>skober@gmail.com</w:t>
          </w:r>
        </w:p>
      </w:tc>
      <w:tc>
        <w:tcPr>
          <w:tcW w:w="5148" w:type="dxa"/>
        </w:tcPr>
        <w:sdt>
          <w:sdtPr>
            <w:rPr>
              <w:noProof/>
            </w:rPr>
            <w:alias w:val="Click icon at right to replace logo"/>
            <w:tag w:val="Click icon at right to replace logo"/>
            <w:id w:val="-708340337"/>
            <w:dataBinding w:prefixMappings="xmlns:ns0='http://schemas.microsoft.com/pics' " w:xpath="/ns0:mappings[1]/ns0:picture[1]" w:storeItemID="{47E18979-C756-43FD-9D2A-15203E6A502A}"/>
            <w:picture/>
          </w:sdtPr>
          <w:sdtEndPr/>
          <w:sdtContent>
            <w:p w:rsidR="00366FAF" w:rsidRDefault="005F39AB">
              <w:pPr>
                <w:pStyle w:val="Header"/>
              </w:pPr>
              <w:r>
                <w:rPr>
                  <w:noProof/>
                </w:rPr>
                <w:drawing>
                  <wp:inline distT="0" distB="0" distL="0" distR="0" wp14:anchorId="32EDD81A" wp14:editId="69881EA1">
                    <wp:extent cx="914395" cy="284203"/>
                    <wp:effectExtent l="0" t="0" r="635" b="1905"/>
                    <wp:docPr id="8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395" cy="284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366FAF" w:rsidRDefault="00366F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15"/>
    <w:rsid w:val="00051815"/>
    <w:rsid w:val="00366FAF"/>
    <w:rsid w:val="005F39AB"/>
    <w:rsid w:val="007C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D0816E-8D93-462F-98DB-4E69ACD8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iah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F20C40939248278E0FF72869BF6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16314-9CA1-435F-8A84-B39F9A48261B}"/>
      </w:docPartPr>
      <w:docPartBody>
        <w:p w:rsidR="00000000" w:rsidRDefault="00301EE6">
          <w:pPr>
            <w:pStyle w:val="61F20C40939248278E0FF72869BF66C9"/>
          </w:pPr>
          <w:r>
            <w:t>[Select Date]</w:t>
          </w:r>
        </w:p>
      </w:docPartBody>
    </w:docPart>
    <w:docPart>
      <w:docPartPr>
        <w:name w:val="38D5FD2C71324B31A1D2378CD4D01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5BD2-1579-4996-A04C-CC074CA4C1C1}"/>
      </w:docPartPr>
      <w:docPartBody>
        <w:p w:rsidR="00000000" w:rsidRDefault="00301EE6">
          <w:pPr>
            <w:pStyle w:val="38D5FD2C71324B31A1D2378CD4D01728"/>
          </w:pPr>
          <w:r>
            <w:rPr>
              <w:rStyle w:val="PlaceholderText"/>
            </w:rP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E6"/>
    <w:rsid w:val="0030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8A9991EE0244D39796851745513295">
    <w:name w:val="FB8A9991EE0244D39796851745513295"/>
  </w:style>
  <w:style w:type="paragraph" w:customStyle="1" w:styleId="61F20C40939248278E0FF72869BF66C9">
    <w:name w:val="61F20C40939248278E0FF72869BF66C9"/>
  </w:style>
  <w:style w:type="paragraph" w:customStyle="1" w:styleId="4A4FB7F9F180452C95B4A63251D2567B">
    <w:name w:val="4A4FB7F9F180452C95B4A63251D2567B"/>
  </w:style>
  <w:style w:type="paragraph" w:customStyle="1" w:styleId="182D4CD7F63745F1A458AAAAE29532F4">
    <w:name w:val="182D4CD7F63745F1A458AAAAE29532F4"/>
  </w:style>
  <w:style w:type="paragraph" w:customStyle="1" w:styleId="04D7E626EF8B4FB5AD9FD8B0AC600D54">
    <w:name w:val="04D7E626EF8B4FB5AD9FD8B0AC600D54"/>
  </w:style>
  <w:style w:type="paragraph" w:customStyle="1" w:styleId="AFC8620EED4F420CB5B9A40016C2A8CC">
    <w:name w:val="AFC8620EED4F420CB5B9A40016C2A8CC"/>
  </w:style>
  <w:style w:type="paragraph" w:customStyle="1" w:styleId="743A4B6F3ABC4FC3998111DBD6E54130">
    <w:name w:val="743A4B6F3ABC4FC3998111DBD6E5413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D5FD2C71324B31A1D2378CD4D01728">
    <w:name w:val="38D5FD2C71324B31A1D2378CD4D017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ECAA91A-22E1-40EA-B0E8-D78BC182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design).dotx</Template>
  <TotalTime>24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Jeremiah Ellis</dc:creator>
  <cp:keywords/>
  <cp:lastModifiedBy>Jeremiah Ellis</cp:lastModifiedBy>
  <cp:revision>1</cp:revision>
  <cp:lastPrinted>2015-09-16T19:50:00Z</cp:lastPrinted>
  <dcterms:created xsi:type="dcterms:W3CDTF">2015-09-16T19:35:00Z</dcterms:created>
  <dcterms:modified xsi:type="dcterms:W3CDTF">2015-09-16T19:59:00Z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